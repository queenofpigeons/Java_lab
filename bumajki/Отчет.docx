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DCBF" w14:textId="12AF40DC" w:rsidR="00E06249" w:rsidRPr="00033AC8" w:rsidRDefault="0092512A">
      <w:pPr>
        <w:pStyle w:val="1"/>
      </w:pPr>
      <w:r>
        <w:t>Отчет</w:t>
      </w:r>
      <w:r w:rsidR="00527A72">
        <w:t xml:space="preserve"> по первому этапу</w:t>
      </w:r>
    </w:p>
    <w:p w14:paraId="675CE8B9" w14:textId="3ED79BB4" w:rsidR="00997626" w:rsidRPr="00997626" w:rsidRDefault="00997626" w:rsidP="00997626">
      <w:pPr>
        <w:pStyle w:val="2"/>
      </w:pPr>
      <w:r>
        <w:t>Структура сайта</w:t>
      </w:r>
    </w:p>
    <w:p w14:paraId="00737775" w14:textId="3469D11C" w:rsidR="00527A72" w:rsidRDefault="008C6E27" w:rsidP="00165AA3">
      <w:pPr>
        <w:pStyle w:val="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7E77A" wp14:editId="77D4CBE4">
                <wp:simplePos x="0" y="0"/>
                <wp:positionH relativeFrom="column">
                  <wp:posOffset>3579019</wp:posOffset>
                </wp:positionH>
                <wp:positionV relativeFrom="paragraph">
                  <wp:posOffset>2184718</wp:posOffset>
                </wp:positionV>
                <wp:extent cx="707231" cy="339328"/>
                <wp:effectExtent l="0" t="0" r="17145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231" cy="339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5A8C3" id="Прямоугольник 5" o:spid="_x0000_s1026" style="position:absolute;margin-left:281.8pt;margin-top:172.05pt;width:55.7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&#13;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A331D3" wp14:editId="5AD3E8DF">
                <wp:simplePos x="0" y="0"/>
                <wp:positionH relativeFrom="column">
                  <wp:posOffset>3455747</wp:posOffset>
                </wp:positionH>
                <wp:positionV relativeFrom="paragraph">
                  <wp:posOffset>1940879</wp:posOffset>
                </wp:positionV>
                <wp:extent cx="156240" cy="433440"/>
                <wp:effectExtent l="38100" t="38100" r="34290" b="3683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24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1B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71.4pt;margin-top:152.15pt;width:13.7pt;height:3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05FD48" wp14:editId="594E7CD0">
                <wp:simplePos x="0" y="0"/>
                <wp:positionH relativeFrom="column">
                  <wp:posOffset>3350267</wp:posOffset>
                </wp:positionH>
                <wp:positionV relativeFrom="paragraph">
                  <wp:posOffset>2316359</wp:posOffset>
                </wp:positionV>
                <wp:extent cx="360" cy="360"/>
                <wp:effectExtent l="38100" t="38100" r="38100" b="3810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50FC5" id="Рукописный ввод 1" o:spid="_x0000_s1026" type="#_x0000_t75" style="position:absolute;margin-left:263.1pt;margin-top:18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">
                <v:imagedata r:id="rId10" o:title=""/>
              </v:shape>
            </w:pict>
          </mc:Fallback>
        </mc:AlternateContent>
      </w:r>
      <w:r w:rsidR="00F817AC">
        <w:rPr>
          <w:noProof/>
          <w:lang w:val="en-US"/>
        </w:rPr>
        <w:drawing>
          <wp:inline distT="0" distB="0" distL="0" distR="0" wp14:anchorId="6D7DCD99" wp14:editId="46D03CBA">
            <wp:extent cx="5732145" cy="3306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554" w14:textId="69652F2D" w:rsidR="00C8542A" w:rsidRDefault="00C8542A" w:rsidP="00C8542A">
      <w:pPr>
        <w:pStyle w:val="2"/>
      </w:pPr>
      <w:r>
        <w:t>Описание страниц</w:t>
      </w:r>
    </w:p>
    <w:p w14:paraId="69CFB599" w14:textId="6BD5407B" w:rsidR="00C8542A" w:rsidRDefault="00C8542A" w:rsidP="00C8542A">
      <w:r>
        <w:t xml:space="preserve">На </w:t>
      </w:r>
      <w:r w:rsidRPr="00C8542A">
        <w:rPr>
          <w:b/>
          <w:bCs/>
        </w:rPr>
        <w:t>главной странице</w:t>
      </w:r>
      <w:r>
        <w:t xml:space="preserve"> располагаются ссылки на страницы 1 уровня: Фильмы, Заказы, Клиенты, Диски и Типы дисков.</w:t>
      </w:r>
    </w:p>
    <w:p w14:paraId="58F23678" w14:textId="13D1F6A3" w:rsidR="005458A4" w:rsidRDefault="00C8542A" w:rsidP="00C8542A">
      <w:r>
        <w:t xml:space="preserve">На странице </w:t>
      </w:r>
      <w:r w:rsidRPr="00C8542A">
        <w:rPr>
          <w:b/>
          <w:bCs/>
        </w:rPr>
        <w:t>Фильмы</w:t>
      </w:r>
      <w:r>
        <w:t xml:space="preserve"> располагается список всех доступных фильмов</w:t>
      </w:r>
      <w:r w:rsidR="005458A4">
        <w:t xml:space="preserve"> с возможностью фильтрации</w:t>
      </w:r>
      <w:r w:rsidR="006440AA">
        <w:t xml:space="preserve"> по режиссеру и году выхода</w:t>
      </w:r>
      <w:r>
        <w:t xml:space="preserve">, при нажатии на </w:t>
      </w:r>
      <w:r w:rsidR="005458A4">
        <w:t>название фильма</w:t>
      </w:r>
      <w:r>
        <w:t xml:space="preserve"> происходит переадресация на страницу </w:t>
      </w:r>
      <w:r w:rsidR="005458A4">
        <w:t>конкретного фильма. Также на странице фильмы есть кнопка «добавить фильм».</w:t>
      </w:r>
    </w:p>
    <w:p w14:paraId="6F179AE1" w14:textId="10A96792" w:rsidR="00C8542A" w:rsidRDefault="005458A4" w:rsidP="005458A4">
      <w:pPr>
        <w:ind w:left="720"/>
      </w:pPr>
      <w:r>
        <w:t>На странице отдельного фильма есть ссылка на страницу с экземплярами данного фильма.</w:t>
      </w:r>
    </w:p>
    <w:p w14:paraId="740BDE72" w14:textId="2372ACA2" w:rsidR="005458A4" w:rsidRDefault="005458A4" w:rsidP="005458A4">
      <w:r>
        <w:t xml:space="preserve">На странице </w:t>
      </w:r>
      <w:r>
        <w:rPr>
          <w:b/>
          <w:bCs/>
        </w:rPr>
        <w:t>Заказы</w:t>
      </w:r>
      <w:r>
        <w:t xml:space="preserve"> располагается список всех заказов с возможностью фильтрации</w:t>
      </w:r>
      <w:r w:rsidR="006440AA">
        <w:t xml:space="preserve"> по статусу и дате выдачи или возврата</w:t>
      </w:r>
      <w:r>
        <w:t xml:space="preserve">, при нажатии на заказ происходит переадресация на страницу </w:t>
      </w:r>
      <w:r>
        <w:lastRenderedPageBreak/>
        <w:t>конкретного заказа. Также на странице заказы есть кнопка «добавить заказ».</w:t>
      </w:r>
    </w:p>
    <w:p w14:paraId="0661AE35" w14:textId="32AE2A2E" w:rsidR="005458A4" w:rsidRDefault="005458A4" w:rsidP="005458A4">
      <w:pPr>
        <w:ind w:left="720"/>
      </w:pPr>
      <w:r>
        <w:t>На странице отдельного заказа отображается статус заказа и есть кнопки «редактировать» и «сохранить».</w:t>
      </w:r>
    </w:p>
    <w:p w14:paraId="791A0445" w14:textId="1B5ACC1B" w:rsidR="005458A4" w:rsidRDefault="005458A4" w:rsidP="005458A4">
      <w:r>
        <w:t xml:space="preserve">На странице </w:t>
      </w:r>
      <w:r>
        <w:rPr>
          <w:b/>
          <w:bCs/>
        </w:rPr>
        <w:t>Клиенты</w:t>
      </w:r>
      <w:r>
        <w:t xml:space="preserve"> располагается список всех клиентов</w:t>
      </w:r>
      <w:r w:rsidR="00571D1D">
        <w:t>,</w:t>
      </w:r>
      <w:r>
        <w:t xml:space="preserve"> при нажатии на клиента происходит переадресация на страницу конкретного клиента. Также на странице клиенты есть кнопка «добавить клиента».</w:t>
      </w:r>
    </w:p>
    <w:p w14:paraId="7622B0AB" w14:textId="7E9E6431" w:rsidR="005458A4" w:rsidRDefault="005458A4" w:rsidP="005458A4">
      <w:pPr>
        <w:ind w:left="720"/>
      </w:pPr>
      <w:r>
        <w:t>На странице отдельного клиента есть кнопки «редактировать» и «сохранить», а также кнопки «Посмотреть историю заказов» и «Посмотреть текущие фильмы».</w:t>
      </w:r>
    </w:p>
    <w:p w14:paraId="1D76A3B0" w14:textId="0A3470C5" w:rsidR="006440AA" w:rsidRDefault="006440AA" w:rsidP="005458A4">
      <w:pPr>
        <w:ind w:left="720"/>
      </w:pPr>
      <w:r>
        <w:t>На странице история заказов есть список всех заказов для клиента, со страницы которого был осуществлен переход.</w:t>
      </w:r>
    </w:p>
    <w:p w14:paraId="18D6F6D5" w14:textId="5F2B4874" w:rsidR="009837BE" w:rsidRDefault="009837BE" w:rsidP="005458A4">
      <w:pPr>
        <w:ind w:left="720"/>
      </w:pPr>
      <w:r>
        <w:t>На странице текущие фильмы есть список всех имеющихся у клиента фильмов из несданных заказов.</w:t>
      </w:r>
    </w:p>
    <w:p w14:paraId="050E6B04" w14:textId="1C4FF76E" w:rsidR="005458A4" w:rsidRDefault="005458A4" w:rsidP="005458A4">
      <w:r>
        <w:t xml:space="preserve">На странице </w:t>
      </w:r>
      <w:r>
        <w:rPr>
          <w:b/>
          <w:bCs/>
        </w:rPr>
        <w:t>Диски</w:t>
      </w:r>
      <w:r>
        <w:t xml:space="preserve"> располагается список всех дисков с возможностью фильтрации</w:t>
      </w:r>
      <w:r w:rsidR="006440AA">
        <w:t xml:space="preserve"> по типа диска</w:t>
      </w:r>
      <w:r>
        <w:t>, при нажатии на диск происходит переадресация на страницу конкретного диска. Также на странице диски есть кнопка «добавить диск».</w:t>
      </w:r>
    </w:p>
    <w:p w14:paraId="05004CE2" w14:textId="16519FA2" w:rsidR="005458A4" w:rsidRDefault="005458A4" w:rsidP="005458A4">
      <w:r>
        <w:t xml:space="preserve">На странице </w:t>
      </w:r>
      <w:r>
        <w:rPr>
          <w:b/>
          <w:bCs/>
        </w:rPr>
        <w:t>Типы дисков</w:t>
      </w:r>
      <w:r>
        <w:t xml:space="preserve"> располагается список всех типов дисков при нажатии на клиента происходит переадресация на страницу конкретного </w:t>
      </w:r>
      <w:r w:rsidR="002C1701">
        <w:t>типа</w:t>
      </w:r>
      <w:r>
        <w:t xml:space="preserve">. Также на странице </w:t>
      </w:r>
      <w:r w:rsidR="002C1701">
        <w:t xml:space="preserve">типы дисков </w:t>
      </w:r>
      <w:r>
        <w:t xml:space="preserve">есть кнопка «добавить </w:t>
      </w:r>
      <w:r w:rsidR="002C1701">
        <w:t>тип</w:t>
      </w:r>
      <w:r>
        <w:t>».</w:t>
      </w:r>
    </w:p>
    <w:p w14:paraId="56AE33F3" w14:textId="4FED9A4A" w:rsidR="005458A4" w:rsidRPr="00C8542A" w:rsidRDefault="005458A4" w:rsidP="002C1701">
      <w:pPr>
        <w:ind w:left="720"/>
      </w:pPr>
      <w:r>
        <w:t xml:space="preserve">На странице отдельного </w:t>
      </w:r>
      <w:r w:rsidR="002C1701">
        <w:t>типа</w:t>
      </w:r>
      <w:r>
        <w:t xml:space="preserve"> есть кнопки «редактировать» и «сохранить»</w:t>
      </w:r>
      <w:r w:rsidR="002C1701">
        <w:t>.</w:t>
      </w:r>
    </w:p>
    <w:p w14:paraId="13091F33" w14:textId="06BB5CBC" w:rsidR="00163AEB" w:rsidRPr="009837BE" w:rsidRDefault="0092512A" w:rsidP="00165AA3">
      <w:pPr>
        <w:pStyle w:val="2"/>
      </w:pPr>
      <w:r>
        <w:t>Сценарии использования</w:t>
      </w:r>
    </w:p>
    <w:p w14:paraId="62EED5C6" w14:textId="1FB4D2F0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фильма</w:t>
      </w:r>
      <w:r w:rsidR="00163AEB">
        <w:br/>
        <w:t>С главной страницы переходим на страницу «Фильмы». Нажимая на кнопку «Добавить фильм» переходим на страницу добавления фильма. Заполняем необходимые поля и нажимаем на кнопку добавить.</w:t>
      </w:r>
    </w:p>
    <w:p w14:paraId="7F8C039D" w14:textId="1F595DC3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заказа</w:t>
      </w:r>
    </w:p>
    <w:p w14:paraId="5A5886D0" w14:textId="714DCA3A" w:rsidR="00F817AC" w:rsidRPr="00F817AC" w:rsidRDefault="00163AEB" w:rsidP="00F817AC">
      <w:pPr>
        <w:pStyle w:val="afa"/>
      </w:pPr>
      <w:r>
        <w:lastRenderedPageBreak/>
        <w:t>С главной страницы переходим на страницу «Заказы». Нажимая на кнопку «Добавить заказ» переходим на страницу добавления заказа. Заполняем необходимые поля и нажимаем на кнопку добавить.</w:t>
      </w:r>
    </w:p>
    <w:p w14:paraId="39739373" w14:textId="6B4AB2CE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клиента</w:t>
      </w:r>
    </w:p>
    <w:p w14:paraId="2BBA6A8B" w14:textId="42B20F9C" w:rsidR="00165AA3" w:rsidRDefault="00165AA3" w:rsidP="00165AA3">
      <w:pPr>
        <w:pStyle w:val="afa"/>
      </w:pPr>
      <w:r>
        <w:t>С главной страницы переходим на страницу «Клиенты». Нажимая на кнопку «Добавить клиента» переходим на страницу добавления клиента. Заполняем необходимые поля и нажимаем на кнопку добавить.</w:t>
      </w:r>
    </w:p>
    <w:p w14:paraId="21EC6E88" w14:textId="00FA2E3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диска</w:t>
      </w:r>
    </w:p>
    <w:p w14:paraId="18CC3646" w14:textId="3C025286" w:rsidR="00165AA3" w:rsidRDefault="00165AA3" w:rsidP="00165AA3">
      <w:pPr>
        <w:pStyle w:val="afa"/>
      </w:pPr>
      <w:r>
        <w:t>С главной страницы переходим на страницу «Диски». Нажимая на кнопку «Добавить диск» переходим на страницу добавления диска. Заполняем необходимые поля и нажимаем на кнопку добавить.</w:t>
      </w:r>
    </w:p>
    <w:p w14:paraId="06592363" w14:textId="68D8638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типа дисков</w:t>
      </w:r>
    </w:p>
    <w:p w14:paraId="506FC21B" w14:textId="28E64F46" w:rsidR="00165AA3" w:rsidRDefault="00165AA3" w:rsidP="00165AA3">
      <w:pPr>
        <w:pStyle w:val="afa"/>
      </w:pPr>
      <w:r>
        <w:t>С главной страницы переходим на страницу «Типы дисков». Нажимая на кнопку «Добавить тип» переходим на страницу добавления диска. Заполняем необходимые поля и нажимаем на кнопку добавить.</w:t>
      </w:r>
    </w:p>
    <w:p w14:paraId="6D95FC96" w14:textId="430192E4" w:rsidR="00165AA3" w:rsidRDefault="00793BF9" w:rsidP="00165AA3">
      <w:pPr>
        <w:pStyle w:val="afa"/>
        <w:numPr>
          <w:ilvl w:val="0"/>
          <w:numId w:val="5"/>
        </w:numPr>
      </w:pPr>
      <w:r>
        <w:t>Получение списка дисков с данным фильмом</w:t>
      </w:r>
      <w:r w:rsidR="00165AA3">
        <w:br/>
        <w:t xml:space="preserve">С главной страницы переходим на страницу «Фильмы». Можем нажать на кнопку фильтры, чтобы отфильтровать фильмы на странице. Найдя нужный фильм нажимаем на него </w:t>
      </w:r>
      <w:proofErr w:type="gramStart"/>
      <w:r w:rsidR="00165AA3">
        <w:t>и</w:t>
      </w:r>
      <w:proofErr w:type="gramEnd"/>
      <w:r w:rsidR="00165AA3">
        <w:t xml:space="preserve"> переходим на страницу данного фильма. Нажимаем кнопку «Список экземпляров» и видим в новом список экземпляров данного фильма.</w:t>
      </w:r>
    </w:p>
    <w:p w14:paraId="2E6D0753" w14:textId="184DD132" w:rsidR="00165AA3" w:rsidRDefault="00165AA3" w:rsidP="00165AA3">
      <w:pPr>
        <w:pStyle w:val="afa"/>
        <w:numPr>
          <w:ilvl w:val="0"/>
          <w:numId w:val="5"/>
        </w:numPr>
      </w:pPr>
      <w:r>
        <w:t>Изменение информации о заказе</w:t>
      </w:r>
      <w:r>
        <w:br/>
        <w:t xml:space="preserve">Переходим с главной страницы на страницу «Заказы». Можем нажать на кнопку фильтры, чтобы отфильтровать заказы на странице. Найдя нужный заказ нажимаем на него </w:t>
      </w:r>
      <w:proofErr w:type="gramStart"/>
      <w:r>
        <w:t>и</w:t>
      </w:r>
      <w:proofErr w:type="gramEnd"/>
      <w:r>
        <w:t xml:space="preserve"> переходим на страницу заказа. Нажимаем кнопку </w:t>
      </w:r>
      <w:r w:rsidR="00F817AC">
        <w:t>«</w:t>
      </w:r>
      <w:r>
        <w:t>редактировать</w:t>
      </w:r>
      <w:r w:rsidR="00F817AC">
        <w:t>»</w:t>
      </w:r>
      <w:r>
        <w:t xml:space="preserve"> и изменяем необходимые поля (например «Дата выдачи»).</w:t>
      </w:r>
      <w:r w:rsidR="00F817AC">
        <w:t xml:space="preserve"> Затем нажимаем на кнопку «сохранить».</w:t>
      </w:r>
    </w:p>
    <w:p w14:paraId="1E222688" w14:textId="684460E8" w:rsidR="00F817AC" w:rsidRDefault="00F817AC" w:rsidP="00165AA3">
      <w:pPr>
        <w:pStyle w:val="afa"/>
        <w:numPr>
          <w:ilvl w:val="0"/>
          <w:numId w:val="5"/>
        </w:numPr>
      </w:pPr>
      <w:r>
        <w:t>Просмотр статуса заказа</w:t>
      </w:r>
    </w:p>
    <w:p w14:paraId="7CAF2A22" w14:textId="3ED23A04" w:rsidR="00F817AC" w:rsidRDefault="00F817AC" w:rsidP="00F817AC">
      <w:pPr>
        <w:pStyle w:val="afa"/>
      </w:pPr>
      <w:r>
        <w:t xml:space="preserve">Переходим с главной страницы на страницу «Заказы». </w:t>
      </w:r>
      <w:r w:rsidR="00F87F04">
        <w:t xml:space="preserve">Можем нажать на кнопку фильтры, чтобы отфильтровать заказы на </w:t>
      </w:r>
      <w:r w:rsidR="00F87F04">
        <w:lastRenderedPageBreak/>
        <w:t xml:space="preserve">странице. </w:t>
      </w:r>
      <w:r>
        <w:t>Выбираем нужный заказ из списка заказов и переходим на страницу данного заказа. В поле статуса видим нужную информацию.</w:t>
      </w:r>
    </w:p>
    <w:p w14:paraId="273077E7" w14:textId="526D7B37" w:rsidR="00F817AC" w:rsidRDefault="00F817AC" w:rsidP="00F817AC">
      <w:pPr>
        <w:pStyle w:val="afa"/>
        <w:numPr>
          <w:ilvl w:val="0"/>
          <w:numId w:val="5"/>
        </w:numPr>
      </w:pPr>
      <w:r>
        <w:t>Изменение информации о клиенте</w:t>
      </w:r>
    </w:p>
    <w:p w14:paraId="3F9C33A8" w14:textId="0554D991" w:rsidR="00F817AC" w:rsidRDefault="00F817AC" w:rsidP="00F817AC">
      <w:pPr>
        <w:pStyle w:val="afa"/>
      </w:pPr>
      <w:r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«редактировать» и изменяем необходимые поля. Затем нажимаем на кнопку «сохранить».</w:t>
      </w:r>
    </w:p>
    <w:p w14:paraId="13877CDD" w14:textId="445D5E71" w:rsidR="00AF13D9" w:rsidRDefault="00AF13D9" w:rsidP="00F817AC">
      <w:pPr>
        <w:pStyle w:val="afa"/>
        <w:numPr>
          <w:ilvl w:val="0"/>
          <w:numId w:val="5"/>
        </w:numPr>
      </w:pPr>
      <w:r>
        <w:t>Просмотр истории заказов клиента</w:t>
      </w:r>
    </w:p>
    <w:p w14:paraId="127843FB" w14:textId="232B342B" w:rsidR="00F817AC" w:rsidRDefault="00F817AC" w:rsidP="00AF13D9">
      <w:pPr>
        <w:pStyle w:val="afa"/>
      </w:pPr>
      <w:r>
        <w:t>С главной страницы переходим на страницу «Клиенты</w:t>
      </w:r>
      <w:r w:rsidR="00F87F04">
        <w:t xml:space="preserve"> </w:t>
      </w:r>
      <w:r>
        <w:t>Выбираем из списка нужного клиента и переходим на его страницу. На странице данного клиента нажимаем на кнопку «Посмотреть историю заказов» и переходим на страницу заказов данного клиента.</w:t>
      </w:r>
    </w:p>
    <w:p w14:paraId="1CD3049C" w14:textId="4B7D1AB4" w:rsidR="00AF13D9" w:rsidRDefault="00AF13D9" w:rsidP="00AF13D9">
      <w:pPr>
        <w:pStyle w:val="afa"/>
        <w:numPr>
          <w:ilvl w:val="0"/>
          <w:numId w:val="5"/>
        </w:numPr>
      </w:pPr>
      <w:r>
        <w:t>Просмотр списка текущих фильмов клиента</w:t>
      </w:r>
      <w:r>
        <w:br/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«Посмотреть текущие фильмы» и переходим на страницу с текущими фильмами клиента.</w:t>
      </w:r>
    </w:p>
    <w:p w14:paraId="04A77063" w14:textId="040FBF73" w:rsidR="00F87F04" w:rsidRDefault="00F87F04" w:rsidP="00F87F04">
      <w:pPr>
        <w:pStyle w:val="afa"/>
        <w:numPr>
          <w:ilvl w:val="0"/>
          <w:numId w:val="5"/>
        </w:numPr>
      </w:pPr>
      <w:r>
        <w:t>Изменение информации о типе дисков</w:t>
      </w:r>
    </w:p>
    <w:p w14:paraId="4D1CBCEE" w14:textId="080E505D" w:rsidR="00F817AC" w:rsidRPr="00F817AC" w:rsidRDefault="00F87F04" w:rsidP="00BD3C15">
      <w:pPr>
        <w:pStyle w:val="afa"/>
      </w:pPr>
      <w:r>
        <w:t>С главной страницы переходим на страницу «</w:t>
      </w:r>
      <w:r w:rsidR="009E4C24">
        <w:t>Типы дисков</w:t>
      </w:r>
      <w:r>
        <w:t xml:space="preserve">». Выбираем из списка нужный </w:t>
      </w:r>
      <w:r w:rsidR="009E4C24">
        <w:t>тип</w:t>
      </w:r>
      <w:r>
        <w:t xml:space="preserve"> и переходим на его страницу. На странице данного </w:t>
      </w:r>
      <w:r w:rsidR="009E4C24">
        <w:t>типа</w:t>
      </w:r>
      <w:r>
        <w:t xml:space="preserve"> нажимаем на кнопку «редактировать»</w:t>
      </w:r>
      <w:r w:rsidRPr="00F87F04">
        <w:t xml:space="preserve"> </w:t>
      </w:r>
      <w:r>
        <w:t>и изменяем необходимые поля. Затем нажимаем на кнопку «сохранить».</w:t>
      </w:r>
    </w:p>
    <w:p w14:paraId="3CEE3230" w14:textId="71892A3C" w:rsidR="00527A72" w:rsidRDefault="00527A72" w:rsidP="00527A72">
      <w:pPr>
        <w:pStyle w:val="2"/>
      </w:pPr>
      <w:r>
        <w:lastRenderedPageBreak/>
        <w:t>Структура базы данных</w:t>
      </w:r>
    </w:p>
    <w:p w14:paraId="36263CC7" w14:textId="791B0307" w:rsidR="00527A72" w:rsidRPr="00527A72" w:rsidRDefault="00527A72" w:rsidP="00527A72">
      <w:r>
        <w:rPr>
          <w:noProof/>
        </w:rPr>
        <w:drawing>
          <wp:inline distT="0" distB="0" distL="0" distR="0" wp14:anchorId="1C502193" wp14:editId="01E39157">
            <wp:extent cx="5732145" cy="3551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72" w:rsidRPr="00527A72">
      <w:footerReference w:type="default" r:id="rId13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9D914" w14:textId="77777777" w:rsidR="008C4C9A" w:rsidRDefault="008C4C9A">
      <w:r>
        <w:separator/>
      </w:r>
    </w:p>
    <w:p w14:paraId="1A49D2E6" w14:textId="77777777" w:rsidR="008C4C9A" w:rsidRDefault="008C4C9A"/>
  </w:endnote>
  <w:endnote w:type="continuationSeparator" w:id="0">
    <w:p w14:paraId="4D6A4763" w14:textId="77777777" w:rsidR="008C4C9A" w:rsidRDefault="008C4C9A">
      <w:r>
        <w:continuationSeparator/>
      </w:r>
    </w:p>
    <w:p w14:paraId="01418DB1" w14:textId="77777777" w:rsidR="008C4C9A" w:rsidRDefault="008C4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3398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2A72C" w14:textId="77777777" w:rsidR="008C4C9A" w:rsidRDefault="008C4C9A">
      <w:r>
        <w:separator/>
      </w:r>
    </w:p>
    <w:p w14:paraId="3DC3FF9A" w14:textId="77777777" w:rsidR="008C4C9A" w:rsidRDefault="008C4C9A"/>
  </w:footnote>
  <w:footnote w:type="continuationSeparator" w:id="0">
    <w:p w14:paraId="3F3EBB30" w14:textId="77777777" w:rsidR="008C4C9A" w:rsidRDefault="008C4C9A">
      <w:r>
        <w:continuationSeparator/>
      </w:r>
    </w:p>
    <w:p w14:paraId="649FECF0" w14:textId="77777777" w:rsidR="008C4C9A" w:rsidRDefault="008C4C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2BD"/>
    <w:multiLevelType w:val="hybridMultilevel"/>
    <w:tmpl w:val="46A0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444F"/>
    <w:multiLevelType w:val="hybridMultilevel"/>
    <w:tmpl w:val="8FF0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A"/>
    <w:rsid w:val="0003101D"/>
    <w:rsid w:val="00033AC8"/>
    <w:rsid w:val="00163AEB"/>
    <w:rsid w:val="00165AA3"/>
    <w:rsid w:val="002C1701"/>
    <w:rsid w:val="002D1E29"/>
    <w:rsid w:val="003245B6"/>
    <w:rsid w:val="00527A72"/>
    <w:rsid w:val="005458A4"/>
    <w:rsid w:val="00571D1D"/>
    <w:rsid w:val="005F003C"/>
    <w:rsid w:val="005F5EDC"/>
    <w:rsid w:val="006440AA"/>
    <w:rsid w:val="00793BF9"/>
    <w:rsid w:val="008C4C9A"/>
    <w:rsid w:val="008C6E27"/>
    <w:rsid w:val="0092512A"/>
    <w:rsid w:val="009837BE"/>
    <w:rsid w:val="00997626"/>
    <w:rsid w:val="009E4C24"/>
    <w:rsid w:val="00AF13D9"/>
    <w:rsid w:val="00BD3C15"/>
    <w:rsid w:val="00C8542A"/>
    <w:rsid w:val="00DB77C6"/>
    <w:rsid w:val="00E06249"/>
    <w:rsid w:val="00F817AC"/>
    <w:rsid w:val="00F87F04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87E5"/>
  <w15:chartTrackingRefBased/>
  <w15:docId w15:val="{FB5168A1-4B07-C644-9B50-3BFAB50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9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ra/Library/Containers/com.microsoft.Word/Data/Library/Application%20Support/Microsoft/Office/16.0/DTS/ru-RU%7bB1AEA34A-467A-BC4E-BEE1-9455635606E4%7d/%7b35A41139-FD3C-A64D-8437-2FA40AF462C6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8:13:46.2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83 1 24575,'0'18'0,"0"-8"0,0 8 0,0 11 0,0-14 0,0 16 0,0-18 0,0-3 0,0 1 0,0-2 0,0 1 0,0-1 0,0-1 0,0-1 0,0-1 0,0-1 0,0 1 0,0-2 0,0 1 0,0 0 0,0-1 0,0 1 0,0 0 0,0 0 0,0 0 0,0 0 0,0-1 0,0 2 0,-3 1 0,3-1 0,-3 2 0,3-1 0,0-1 0,0 3 0,-1-3 0,0 1 0,0-1 0,0 1 0,0-1 0,-1 2 0,1-3 0,0 1 0,0 0 0,1-1 0,-3 1 0,3-2 0,-3 2 0,3-2 0,-1 2 0,1-1 0,-2 1 0,2 0 0,-1 1 0,1-1 0,-2 1 0,2-1 0,-2 2 0,1-2 0,0 4 0,0-5 0,1 3 0,-1-3 0,1 2 0,-2-1 0,2 0 0,-1 1 0,-1-1 0,2 1 0,-1-1 0,0 0 0,0-1 0,0 1 0,0 0 0,0-1 0,-1 1 0,2-2 0,-3 2 0,3-2 0,-1 2 0,-1-2 0,2 1 0,-1 0 0,0 1 0,-1-1 0,1 1 0,0-3 0,0 1 0,0 0 0,0-1 0,0 1 0,1-1 0,-1 1 0,0-1 0,0 0 0,-1 1 0,2-1 0,-2 3 0,2-3 0,-1 2 0,1-2 0,-2 2 0,1-2 0,1 2 0,-1-2 0,0 3 0,0-4 0,0 6 0,1-4 0,0 4 0,0-4 0,-1 0 0,1 2 0,-1-2 0,1 0 0,0 2 0,0-2 0,0 0 0,0 1 0,0-2 0,0 3 0,0-3 0,0 0 0,0 0 0,0 0 0,0 2 0,0-2 0,0 2 0,0-3 0,0 1 0,0 0 0,0-1 0,0 1 0,1-2 0,1-1 0,1-3 0,1-1 0,0-2 0,0 0 0,1-1 0,-2 1 0,2-3 0,-2 3 0,0-3 0,0 3 0,0-2 0,-1 3 0,0-1 0,-1 0 0,0 2 0,0 0 0,0 2 0,-1-1 0,0 1 0,0-1 0,0 0 0,0 1 0,0-1 0,0 1 0,0-1 0,0 1 0,0-1 0,0 1 0,0-1 0,0 1 0,-1-1 0,1 0 0,-2 1 0,1 1 0,1-2 0,-2 2 0,2-1 0,-2-1 0,2-1 0,0 2 0,0-2 0,0 1 0,0 1 0,0-2 0,0 1 0,0-1 0,0 0 0,0 1 0,0-2 0,0 2 0,0-2 0,0 0 0,0 1 0,0-1 0,0 0 0,0 0 0,0-1 0,0 0 0,0 2 0,0-1 0,0 2 0,0-2 0,0 2 0,0-3 0,0 3 0,0-1 0,0 2 0,0-1 0,0 3 0,0 4 0,0 3 0,0 1 0,0 0 0,0-3 0,0 1 0,0 1 0,0-1 0,0 3 0,-1-3 0,1 2 0,-3-1 0,3-1 0,-3 3 0,1-1 0,1-1 0,-1 1 0,2-3 0,0 3 0,0-2 0,0 1 0,0-1 0,0 1 0,0-1 0,0 3 0,0-1 0,0 1 0,0 0 0,0 1 0,0-1 0,0 0 0,0 2 0,0-1 0,0 1 0,0-1 0,0-1 0,0 0 0,0 1 0,0-1 0,0 0 0,0 1 0,0-2 0,0 0 0,0-1 0,0 1 0,0-1 0,0 0 0,0-2 0,0 1 0,0 0 0,0 0 0,0-1 0,-1-1 0,1 2 0,-1-3 0,-1 2 0,2-2 0,-2 2 0,1-2 0,-1 2 0,1 0 0,0-1 0,0 1 0,1 0 0,-3 3 0,3-2 0,-1 2 0,1-2 0,0 1 0,0-1 0,-2 3 0,2-3 0,-2 2 0,2-3 0,0 3 0,0-2 0,0 1 0,0-1 0,0-2 0,0 1 0,0 0 0,0-1 0,0 1 0,0-2 0,0 1 0,0-1 0,1-2 0,1 0 0,0-1 0,1-1 0,0-2 0,-1-3 0,1-1 0,1-3 0,-1-1 0,0 1 0,0-3 0,0 2 0,1-5 0,-2 2 0,1-2 0,-3 5 0,2-2 0,-2 3 0,0-1 0,0 3 0,0 1 0,0 1 0,0 0 0,0 1 0,0-1 0,0 2 0,0-2 0,0 0 0,0 0 0,0-3 0,0 3 0,-1-3 0,0 2 0,0-1 0,-1-1 0,2 1 0,-3 1 0,3-1 0,-1 3 0,1-1 0,0 0 0,0 2 0,0 0 0,0 2 0,0-1 0,0 0 0,0 1 0,0 0 0,0-1 0,0 1 0,0-1 0,0-1 0,0 1 0,0 0 0,0 0 0,0-1 0,0 1 0,0-1 0,0 2 0,0-1 0,0 0 0,0 1 0,-1-1 0,-1 1 0,0-1 0,-1 1 0,1 1 0,-1 0 0,1 2 0,0-1 0,0 2 0,0-2 0,1 2 0,-2-1 0,1 0 0,0 2 0,0-1 0,0 1 0,1-1 0,-1 2 0,1-1 0,-1 4 0,1-2 0,-1 4 0,1-2 0,-2 5 0,3-3 0,-2 4 0,2-1 0,0 2 0,0-3 0,0 2 0,0-1 0,0 0 0,0-1 0,0-2 0,0-1 0,0 1 0,0-3 0,0 1 0,0-1 0,0 0 0,0-1 0,0 1 0,0 0 0,0-1 0,0 1 0,0 0 0,0 1 0,0-1 0,0 1 0,0-1 0,0 0 0,0-1 0,0 1 0,0-2 0,0 2 0,0-3 0,0 0 0,0 0 0,0 0 0,0-1 0,0 1 0,0-1 0,0 1 0,1-2 0,1 0 0,0-2 0,1 0 0,-1-2 0,1-1 0,0 1 0,-1-1 0,1 2 0,0-1 0,-1 1 0,1-1 0,-1 1 0,1-1 0,-1 0 0,1 2 0,-2-1 0,2 1 0,-2 0 0,1 0 0,1 1 0,-1-2 0,1 1 0,-1 0 0,2 1 0,1 0 0,0 0 0,3 0 0,-1 0 0,3 0 0,1 0 0,-1 0 0,1 0 0,-3 0 0,1 0 0,-3 0 0,1 0 0,-1 0 0,-1 0 0,0 0 0,-2 0 0,0 1 0,0 0 0,-2 1 0,1-2 0,-1 3 0,-4-3 0,0 1 0,-6-1 0,3 0 0,-4 0 0,1 0 0,-2 0 0,0 0 0,1 0 0,-1 0 0,2 0 0,1 0 0,-1 0 0,3 0 0,-1 0 0,1 0 0,0 1 0,1 1 0,0 0 0,1 2 0,2-1 0,0 3 0,0-2 0,1 2 0,0-1 0,1 1 0,-1-2 0,1 2 0,-1-3 0,1 0 0,0 1 0,0-1 0,0 1 0,0-1 0,0-1 0,0 1 0,0 0 0,0-1 0,0 1 0,0-1 0,0 1 0,1-1 0,0-1 0,1 1 0,1-2 0,0 0 0,1 0 0,0 0 0,3 0 0,1 0 0,0 0 0,0 0 0,0 0 0,0 0 0,1 0 0,-2 0 0,1 0 0,1 0 0,-1 0 0,0 1 0,0 0 0,0 2 0,0 2 0,1-2 0,-3 1 0,1-1 0,-1 0 0,-1 0 0,0 0 0,-1-2 0,-2 0 0,1-1 0,-1 0 0,-1 0 0,-4-1 0,-1 0 0,-3-1 0,2 0 0,-3 0 0,1 0 0,-5-1 0,3 3 0,-3-3 0,1 3 0,1-2 0,-1 2 0,2 0 0,-1 0 0,3 0 0,-2 0 0,1 0 0,0 0 0,1-1 0,3 1 0,0-1 0,12 1 0,-2 0 0,9 0 0,-6 0 0,1 0 0,-1-2 0,0 0 0,1 1 0,-3-2 0,2 3 0,-1-1 0,3 1 0,-1 0 0,1 0 0,0 0 0,-1 0 0,1 0 0,-3 0 0,-2 0 0,1 0 0,-4 0 0,3 0 0,-4 0 0,0-2 0,-1 0 0,-5-1 0,-3-2 0,-7 3 0,0-1 0,-4 3 0,2-1 0,-2 1 0,1 0 0,2 0 0,1 0 0,1 0 0,1 0 0,1 0 0,1 0 0,3 0 0,-1 0 0,4 0 0,0 0 0,4 0 0,3 0 0,3 0 0,6 0 0,-3 0 0,4 0 0,-1 0 0,2 0 0,-1 0 0,5 0 0,1 0 0,3 0 0,-2 0 0,6 0 0,-7 0 0,9 0 0,-9 1 0,4 1 0,-1 2 0,-2 0 0,-4-2 0,-2 1 0,-3-1 0,-3 0 0,-2-1 0,-2 0 0,-1-1 0,-1 1 0,1-1 0,-1 0 0,0 2 0,-1-1 0,-1 1 0,0 1 0,0-3 0,0-3 0,-3-5 0,-1-4 0,-3 0 0,1-1 0,-2 3 0,1-1 0,-1 3 0,2 1 0,-1 2 0,1 2 0,-1 2 0,-1 1 0,2 0 0,-3 0 0,3 0 0,-1 0 0,1 0 0,1 0 0,0 0 0,0 0 0,2 0 0,-1 0 0,3-1 0,0-1 0,5 3 0,0 0 0,3 3 0,-2-1 0,-1 1 0,1-1 0,0 1 0,-2 0 0,2-1 0,0 2 0,-1-2 0,1 1 0,-2-1 0,1 1 0,-1-1 0,-1 1 0,0-1 0,0-1 0,-2 1 0,2-1 0,-2 1 0,0-1 0,0 1 0,0-1 0,0 1 0,0 0 0,-2-1 0,0 2 0,-3-1 0,0 2 0,-1-1 0,0 1 0,1-1 0,-1 1 0,0-1 0,1-1 0,0-1 0,1 1 0,3 0 0,-1-1 0,1 1 0,0-1 0,1 1 0,0-1 0,0 1 0,1-2 0,1 0 0,0-1 0,2 0 0,0-1 0,4-2 0,0-4 0,2-1 0,0-2 0,2-1 0,-1 1 0,1 0 0,-4 1 0,0 0 0,-2 3 0,0 0 0,-2 2 0,0 1 0,-2 2 0,-1 3 0,-3 1 0,-4 6 0,-1 0 0,-3 2 0,2 0 0,-2 0 0,1-3 0,0 1 0,2-1 0,0 0 0,1 0 0,0-3 0,0 1 0,2-2 0,0 0 0,0-2 0,1-1 0,-1-1 0,2 0 0,0-2 0,1 0 0,1-2 0,0 0 0,2 0 0,0-2 0,3 1 0,1-1 0,-1 0 0,1 1 0,0-1 0,-2 2 0,1 0 0,-2 2 0,1 1 0,-1 1 0,-2 1 0,-2 2 0,-4 1 0,-3 2 0,-5 1 0,1 0 0,-4-2 0,2 0 0,1-2 0,1 1 0,1-1 0,2-1 0,2-1 0,2-1 0,2 0 0,3 0 0,3 0 0,5-3 0,2-1 0,4-4 0,-1-1 0,3-2 0,0 0 0,-4 0 0,2 2 0,-5 0 0,2 2 0,-5 0 0,0 2 0,-2 1 0,-2 2 0,0-1 0,-1 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8:13:31.1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{35A41139-FD3C-A64D-8437-2FA40AF462C6}tf10002086.dotx</Template>
  <TotalTime>4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Первушина</dc:creator>
  <cp:keywords/>
  <dc:description/>
  <cp:lastModifiedBy>Арина Первушина</cp:lastModifiedBy>
  <cp:revision>4</cp:revision>
  <dcterms:created xsi:type="dcterms:W3CDTF">2021-02-28T18:51:00Z</dcterms:created>
  <dcterms:modified xsi:type="dcterms:W3CDTF">2021-03-27T18:14:00Z</dcterms:modified>
</cp:coreProperties>
</file>